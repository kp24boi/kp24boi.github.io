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B3CDBCF4BC344E0F8B338331A49049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C0BF5" w:rsidRDefault="006D76E6">
          <w:pPr>
            <w:pStyle w:val="Title"/>
          </w:pPr>
          <w:r>
            <w:t>Karan Patel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CC0BF5" w:rsidTr="00CC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C0BF5" w:rsidRDefault="00CC0BF5"/>
        </w:tc>
        <w:tc>
          <w:tcPr>
            <w:tcW w:w="4087" w:type="pct"/>
          </w:tcPr>
          <w:p w:rsidR="00CC0BF5" w:rsidRDefault="00CC0BF5"/>
        </w:tc>
      </w:tr>
      <w:tr w:rsidR="00CC0BF5" w:rsidTr="00CC0BF5">
        <w:tc>
          <w:tcPr>
            <w:tcW w:w="913" w:type="pct"/>
          </w:tcPr>
          <w:p w:rsidR="00CC0BF5" w:rsidRDefault="00CC0BF5"/>
        </w:tc>
        <w:tc>
          <w:tcPr>
            <w:tcW w:w="4087" w:type="pct"/>
          </w:tcPr>
          <w:p w:rsidR="00CC0BF5" w:rsidRDefault="003C0645" w:rsidP="004A41ED">
            <w:pPr>
              <w:pStyle w:val="ContactInfo"/>
            </w:pPr>
            <w:r>
              <w:t>335 S Harris St 1B Athens, Ga 30605</w:t>
            </w:r>
            <w:r w:rsidR="002C3B86">
              <w:t> </w:t>
            </w:r>
            <w:r w:rsidR="002C3B86">
              <w:rPr>
                <w:color w:val="A6A6A6" w:themeColor="background1" w:themeShade="A6"/>
              </w:rPr>
              <w:t>|</w:t>
            </w:r>
            <w:r w:rsidR="002C3B86">
              <w:t> </w:t>
            </w:r>
            <w:r w:rsidR="006D76E6">
              <w:t>706-263-6548</w:t>
            </w:r>
            <w:r w:rsidR="002C3B86">
              <w:t> </w:t>
            </w:r>
            <w:r w:rsidR="002C3B86">
              <w:rPr>
                <w:color w:val="A6A6A6" w:themeColor="background1" w:themeShade="A6"/>
              </w:rPr>
              <w:t>|</w:t>
            </w:r>
            <w:r w:rsidR="002C3B86">
              <w:t> </w:t>
            </w:r>
            <w:hyperlink r:id="rId8" w:history="1">
              <w:r w:rsidR="004A41ED" w:rsidRPr="00B71632">
                <w:rPr>
                  <w:rStyle w:val="Hyperlink"/>
                </w:rPr>
                <w:t>kp24boi@uga.edu</w:t>
              </w:r>
            </w:hyperlink>
            <w:r w:rsidR="004A41ED">
              <w:t xml:space="preserve"> </w:t>
            </w:r>
          </w:p>
        </w:tc>
      </w:tr>
    </w:tbl>
    <w:p w:rsidR="00CC0BF5" w:rsidRDefault="002C3B86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CC0BF5" w:rsidTr="00CC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C0BF5" w:rsidRDefault="00CC0BF5"/>
        </w:tc>
        <w:tc>
          <w:tcPr>
            <w:tcW w:w="4087" w:type="pct"/>
          </w:tcPr>
          <w:p w:rsidR="00CC0BF5" w:rsidRDefault="00CC0BF5"/>
        </w:tc>
      </w:tr>
      <w:tr w:rsidR="00DF1189" w:rsidTr="00CC0BF5">
        <w:trPr>
          <w:trHeight w:hRule="exact" w:val="58"/>
        </w:trPr>
        <w:tc>
          <w:tcPr>
            <w:tcW w:w="913" w:type="pct"/>
          </w:tcPr>
          <w:p w:rsidR="00DF1189" w:rsidRDefault="00DF1189"/>
        </w:tc>
        <w:tc>
          <w:tcPr>
            <w:tcW w:w="4087" w:type="pct"/>
          </w:tcPr>
          <w:p w:rsidR="00DF1189" w:rsidRDefault="00DF1189"/>
        </w:tc>
      </w:tr>
      <w:tr w:rsidR="00CC0BF5" w:rsidTr="00CC0BF5">
        <w:tc>
          <w:tcPr>
            <w:tcW w:w="913" w:type="pct"/>
          </w:tcPr>
          <w:p w:rsidR="00CC0BF5" w:rsidRDefault="00CC0BF5"/>
        </w:tc>
        <w:tc>
          <w:tcPr>
            <w:tcW w:w="4087" w:type="pct"/>
          </w:tcPr>
          <w:p w:rsidR="003A71B7" w:rsidRDefault="006D76E6" w:rsidP="003A71B7">
            <w:r>
              <w:t xml:space="preserve">I am a third year </w:t>
            </w:r>
            <w:r w:rsidR="00433EFA">
              <w:t>Finance and Consumer Economics</w:t>
            </w:r>
            <w:r>
              <w:t xml:space="preserve"> major at the University of Georgia. I have experience in business through my family’s hotels. I am currently looking for to help out big companies and to build experience and knowledge. </w:t>
            </w:r>
          </w:p>
          <w:p w:rsidR="00D90C4F" w:rsidRDefault="00D90C4F" w:rsidP="003A71B7">
            <w:r>
              <w:t>I am trained i</w:t>
            </w:r>
            <w:r w:rsidR="003A71B7">
              <w:t>n Excel, Word, Data entry,</w:t>
            </w:r>
            <w:r w:rsidR="00433EFA">
              <w:t xml:space="preserve"> HTML,</w:t>
            </w:r>
            <w:r w:rsidR="003A71B7">
              <w:t xml:space="preserve"> and Photoshop</w:t>
            </w:r>
          </w:p>
          <w:p w:rsidR="003A71B7" w:rsidRDefault="003A71B7" w:rsidP="003A71B7">
            <w:r>
              <w:t xml:space="preserve">Presidents volunteer service Award, Gold Medal </w:t>
            </w:r>
            <w:bookmarkStart w:id="0" w:name="_GoBack"/>
            <w:bookmarkEnd w:id="0"/>
          </w:p>
        </w:tc>
      </w:tr>
    </w:tbl>
    <w:p w:rsidR="00CC0BF5" w:rsidRDefault="002C3B86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CC0BF5" w:rsidTr="00CC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C0BF5" w:rsidRDefault="00CC0BF5">
            <w:pPr>
              <w:spacing w:line="240" w:lineRule="auto"/>
            </w:pPr>
          </w:p>
        </w:tc>
        <w:tc>
          <w:tcPr>
            <w:tcW w:w="4087" w:type="pct"/>
          </w:tcPr>
          <w:p w:rsidR="00CC0BF5" w:rsidRDefault="00CC0BF5">
            <w:pPr>
              <w:spacing w:line="240" w:lineRule="auto"/>
            </w:pPr>
          </w:p>
        </w:tc>
      </w:tr>
      <w:tr w:rsidR="00CC0BF5" w:rsidTr="00CC0BF5">
        <w:tc>
          <w:tcPr>
            <w:tcW w:w="913" w:type="pct"/>
          </w:tcPr>
          <w:p w:rsidR="00C8617B" w:rsidRDefault="006D76E6" w:rsidP="006D76E6">
            <w:pPr>
              <w:pStyle w:val="Date"/>
            </w:pPr>
            <w:r>
              <w:t>Summer of 2010-Spring of 2013</w:t>
            </w:r>
          </w:p>
          <w:p w:rsidR="00C8617B" w:rsidRPr="00C8617B" w:rsidRDefault="00C8617B" w:rsidP="00C8617B"/>
          <w:p w:rsidR="00C8617B" w:rsidRPr="00C8617B" w:rsidRDefault="00C8617B" w:rsidP="00C8617B"/>
          <w:p w:rsidR="00C8617B" w:rsidRPr="00C8617B" w:rsidRDefault="00C8617B" w:rsidP="00C8617B"/>
          <w:p w:rsidR="00C8617B" w:rsidRPr="00C8617B" w:rsidRDefault="00C8617B" w:rsidP="00C8617B"/>
          <w:p w:rsidR="00C8617B" w:rsidRPr="00C8617B" w:rsidRDefault="00C8617B" w:rsidP="00C8617B"/>
          <w:p w:rsidR="00C8617B" w:rsidRDefault="00C8617B" w:rsidP="00C8617B"/>
          <w:p w:rsidR="00CC0BF5" w:rsidRPr="00C8617B" w:rsidRDefault="00C8617B" w:rsidP="00C8617B">
            <w:r>
              <w:t xml:space="preserve">Summer 2015 </w:t>
            </w:r>
          </w:p>
        </w:tc>
        <w:tc>
          <w:tcPr>
            <w:tcW w:w="4087" w:type="pct"/>
          </w:tcPr>
          <w:p w:rsidR="00CC0BF5" w:rsidRDefault="006D76E6">
            <w:pPr>
              <w:pStyle w:val="Subsection"/>
            </w:pPr>
            <w:r>
              <w:t xml:space="preserve">Head </w:t>
            </w:r>
            <w:proofErr w:type="spellStart"/>
            <w:r>
              <w:t>Filmer</w:t>
            </w:r>
            <w:proofErr w:type="spellEnd"/>
            <w:r w:rsidR="002C3B86">
              <w:t>,  </w:t>
            </w:r>
            <w:r>
              <w:rPr>
                <w:rStyle w:val="Emphasis"/>
              </w:rPr>
              <w:t xml:space="preserve">Calhoun High school </w:t>
            </w:r>
          </w:p>
          <w:p w:rsidR="00CC0BF5" w:rsidRDefault="006D76E6" w:rsidP="006D76E6">
            <w:pPr>
              <w:pStyle w:val="ListBullet"/>
            </w:pPr>
            <w:r>
              <w:t>In 10</w:t>
            </w:r>
            <w:r w:rsidRPr="006D76E6">
              <w:rPr>
                <w:vertAlign w:val="superscript"/>
              </w:rPr>
              <w:t>th</w:t>
            </w:r>
            <w:r>
              <w:t xml:space="preserve"> grade I started a film group so coaches could acquire </w:t>
            </w:r>
            <w:proofErr w:type="spellStart"/>
            <w:r>
              <w:t>filmers</w:t>
            </w:r>
            <w:proofErr w:type="spellEnd"/>
            <w:r>
              <w:t xml:space="preserve"> for practices and games. </w:t>
            </w:r>
          </w:p>
          <w:p w:rsidR="006D76E6" w:rsidRDefault="006D76E6" w:rsidP="006D76E6">
            <w:pPr>
              <w:pStyle w:val="ListBullet"/>
            </w:pPr>
            <w:r>
              <w:t>I mainly did this for the f</w:t>
            </w:r>
            <w:r w:rsidR="003A71B7">
              <w:t xml:space="preserve">ootball team until I graduated. They went on to win first state championship in 50 years. </w:t>
            </w:r>
            <w:r>
              <w:t xml:space="preserve">After that other students followed up and took over responsibility. </w:t>
            </w:r>
          </w:p>
          <w:p w:rsidR="006D76E6" w:rsidRDefault="006D76E6" w:rsidP="006D76E6">
            <w:pPr>
              <w:pStyle w:val="ListBullet"/>
            </w:pPr>
            <w:r>
              <w:t xml:space="preserve">My duties were to film practice and games, upload and break down the film, and enter data for each play and games. </w:t>
            </w:r>
          </w:p>
          <w:p w:rsidR="00C8617B" w:rsidRDefault="006D76E6" w:rsidP="00C8617B">
            <w:pPr>
              <w:pStyle w:val="ListBullet"/>
            </w:pPr>
            <w:r>
              <w:t xml:space="preserve">I continued to do this for UGA Football but stopped because of my education time. </w:t>
            </w:r>
          </w:p>
          <w:p w:rsidR="00C8617B" w:rsidRDefault="00C8617B" w:rsidP="00C8617B">
            <w:pPr>
              <w:pStyle w:val="Subsection"/>
              <w:rPr>
                <w:rStyle w:val="Emphasis"/>
              </w:rPr>
            </w:pPr>
            <w:r>
              <w:t xml:space="preserve">Data Analyst Intern, </w:t>
            </w:r>
            <w:r w:rsidRPr="00C8617B">
              <w:rPr>
                <w:rStyle w:val="Emphasis"/>
              </w:rPr>
              <w:t>Surya Rugs</w:t>
            </w:r>
          </w:p>
          <w:p w:rsidR="00BD30F5" w:rsidRPr="00BD30F5" w:rsidRDefault="00BD30F5" w:rsidP="00BD30F5">
            <w:pPr>
              <w:pStyle w:val="ListBullet"/>
              <w:rPr>
                <w:rStyle w:val="Emphasis"/>
                <w:i w:val="0"/>
              </w:rPr>
            </w:pPr>
            <w:r w:rsidRPr="00BD30F5">
              <w:rPr>
                <w:rStyle w:val="Emphasis"/>
                <w:i w:val="0"/>
              </w:rPr>
              <w:t xml:space="preserve">My duties were to verify and clean data. </w:t>
            </w:r>
          </w:p>
          <w:p w:rsidR="00BD30F5" w:rsidRPr="00BD30F5" w:rsidRDefault="00BD30F5" w:rsidP="00BD30F5">
            <w:pPr>
              <w:pStyle w:val="ListBullet"/>
              <w:rPr>
                <w:rStyle w:val="Emphasis"/>
                <w:i w:val="0"/>
              </w:rPr>
            </w:pPr>
            <w:r w:rsidRPr="00BD30F5">
              <w:rPr>
                <w:rStyle w:val="Emphasis"/>
                <w:i w:val="0"/>
              </w:rPr>
              <w:t xml:space="preserve">Leverage internet and databases to enhance Salesforce.com customer/prospect information. </w:t>
            </w:r>
          </w:p>
          <w:p w:rsidR="00C8617B" w:rsidRPr="00BD30F5" w:rsidRDefault="00BD30F5" w:rsidP="00C8617B">
            <w:pPr>
              <w:pStyle w:val="ListBullet"/>
              <w:rPr>
                <w:i/>
                <w:iCs/>
                <w:color w:val="404040" w:themeColor="text1" w:themeTint="BF"/>
              </w:rPr>
            </w:pPr>
            <w:r w:rsidRPr="00BD30F5">
              <w:rPr>
                <w:rStyle w:val="Emphasis"/>
                <w:i w:val="0"/>
              </w:rPr>
              <w:t>Assist with ad hoc reporting requests.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E9CA6F6F9C9047B88A610546949B2AED"/>
              </w:placeholder>
              <w15:repeatingSectionItem/>
            </w:sdtPr>
            <w:sdtEndPr/>
            <w:sdtContent>
              <w:tr w:rsidR="00CC0BF5" w:rsidTr="00CC0BF5">
                <w:tc>
                  <w:tcPr>
                    <w:tcW w:w="913" w:type="pct"/>
                  </w:tcPr>
                  <w:p w:rsidR="00CC0BF5" w:rsidRDefault="006D76E6" w:rsidP="006D76E6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My whole life</w:t>
                    </w:r>
                  </w:p>
                </w:tc>
                <w:tc>
                  <w:tcPr>
                    <w:tcW w:w="4087" w:type="pct"/>
                  </w:tcPr>
                  <w:p w:rsidR="00CC0BF5" w:rsidRDefault="006D76E6">
                    <w:pPr>
                      <w:pStyle w:val="Subsection"/>
                    </w:pPr>
                    <w:r>
                      <w:t>Hotel Associate</w:t>
                    </w:r>
                    <w:r w:rsidR="002C3B86">
                      <w:t>,  </w:t>
                    </w:r>
                    <w:r>
                      <w:rPr>
                        <w:rStyle w:val="Emphasis"/>
                      </w:rPr>
                      <w:t xml:space="preserve">Scottish Inns and Days Inn of Calhoun </w:t>
                    </w:r>
                  </w:p>
                  <w:p w:rsidR="008D1CE1" w:rsidRDefault="008D1CE1" w:rsidP="006D76E6">
                    <w:pPr>
                      <w:pStyle w:val="ListBullet"/>
                    </w:pPr>
                    <w:r>
                      <w:t xml:space="preserve">My dad has showed me the ins and outs of the hotel business over the past 10 years. </w:t>
                    </w:r>
                  </w:p>
                  <w:p w:rsidR="008D1CE1" w:rsidRDefault="00D90C4F" w:rsidP="008D1CE1">
                    <w:pPr>
                      <w:pStyle w:val="ListBullet"/>
                    </w:pPr>
                    <w:r>
                      <w:t xml:space="preserve">I have paid bills and </w:t>
                    </w:r>
                    <w:r w:rsidR="008D1CE1">
                      <w:t>ordered products</w:t>
                    </w:r>
                    <w:r>
                      <w:t>.</w:t>
                    </w:r>
                  </w:p>
                  <w:p w:rsidR="008D1CE1" w:rsidRDefault="008D1CE1" w:rsidP="008D1CE1">
                    <w:pPr>
                      <w:pStyle w:val="ListBullet"/>
                    </w:pPr>
                    <w:r>
                      <w:t>I have also worked front desk a lot and have had a lot of face time with customers.</w:t>
                    </w:r>
                  </w:p>
                  <w:p w:rsidR="00CC0BF5" w:rsidRDefault="008D1CE1" w:rsidP="008D1CE1">
                    <w:pPr>
                      <w:pStyle w:val="ListBullet"/>
                    </w:pPr>
                    <w:r>
                      <w:t xml:space="preserve">I am the IT specialist for our hotels so if anyone has a problem in the rooms I go help.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394673069"/>
              <w:placeholder>
                <w:docPart w:val="C9E114155DDF477BA4198ECFC14238C9"/>
              </w:placeholder>
              <w15:repeatingSectionItem/>
            </w:sdtPr>
            <w:sdtEndPr/>
            <w:sdtContent>
              <w:tr w:rsidR="00D90C4F" w:rsidTr="00CC0BF5">
                <w:tc>
                  <w:tcPr>
                    <w:tcW w:w="913" w:type="pct"/>
                  </w:tcPr>
                  <w:p w:rsidR="00D90C4F" w:rsidRDefault="00D90C4F" w:rsidP="00D90C4F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Fast Food (Past 4 years)</w:t>
                    </w:r>
                  </w:p>
                </w:tc>
                <w:tc>
                  <w:tcPr>
                    <w:tcW w:w="4087" w:type="pct"/>
                  </w:tcPr>
                  <w:p w:rsidR="00D90C4F" w:rsidRDefault="00D90C4F">
                    <w:pPr>
                      <w:pStyle w:val="Subsection"/>
                    </w:pPr>
                    <w:r>
                      <w:t>Delivery Driver/Cook,  </w:t>
                    </w:r>
                    <w:proofErr w:type="spellStart"/>
                    <w:r>
                      <w:rPr>
                        <w:rStyle w:val="Emphasis"/>
                      </w:rPr>
                      <w:t>Barbertios</w:t>
                    </w:r>
                    <w:proofErr w:type="spellEnd"/>
                    <w:r>
                      <w:rPr>
                        <w:rStyle w:val="Emphasis"/>
                      </w:rPr>
                      <w:t>, Papa Johns, McDonalds, Dairy Queen, and Pizza Hut</w:t>
                    </w:r>
                  </w:p>
                  <w:p w:rsidR="00D90C4F" w:rsidRDefault="00D90C4F" w:rsidP="00D90C4F">
                    <w:pPr>
                      <w:pStyle w:val="ListBullet"/>
                    </w:pPr>
                    <w:r>
                      <w:t xml:space="preserve">Cashier, Delivery, Cook, and Clean </w:t>
                    </w:r>
                  </w:p>
                </w:tc>
              </w:tr>
            </w:sdtContent>
          </w:sdt>
        </w:sdtContent>
      </w:sdt>
    </w:tbl>
    <w:p w:rsidR="00493D08" w:rsidRDefault="00493D08">
      <w:pPr>
        <w:pStyle w:val="SectionHeading"/>
      </w:pPr>
    </w:p>
    <w:p w:rsidR="00CC0BF5" w:rsidRDefault="002C3B86">
      <w:pPr>
        <w:pStyle w:val="SectionHeading"/>
      </w:pPr>
      <w: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CC0BF5" w:rsidTr="00CC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C0BF5" w:rsidRDefault="00CC0BF5">
            <w:pPr>
              <w:spacing w:line="240" w:lineRule="auto"/>
            </w:pPr>
          </w:p>
        </w:tc>
        <w:tc>
          <w:tcPr>
            <w:tcW w:w="4087" w:type="pct"/>
          </w:tcPr>
          <w:p w:rsidR="00CC0BF5" w:rsidRDefault="00CC0BF5">
            <w:pPr>
              <w:spacing w:line="240" w:lineRule="auto"/>
            </w:pPr>
          </w:p>
        </w:tc>
      </w:tr>
      <w:tr w:rsidR="00CC0BF5" w:rsidTr="00CC0BF5">
        <w:tc>
          <w:tcPr>
            <w:tcW w:w="913" w:type="pct"/>
          </w:tcPr>
          <w:p w:rsidR="00CC0BF5" w:rsidRDefault="00D90C4F" w:rsidP="00D90C4F">
            <w:pPr>
              <w:pStyle w:val="Date"/>
            </w:pPr>
            <w:r>
              <w:t>2009-2013</w:t>
            </w:r>
          </w:p>
        </w:tc>
        <w:tc>
          <w:tcPr>
            <w:tcW w:w="4087" w:type="pct"/>
          </w:tcPr>
          <w:p w:rsidR="00CC0BF5" w:rsidRDefault="00D90C4F" w:rsidP="00D90C4F">
            <w:pPr>
              <w:pStyle w:val="Subsection"/>
            </w:pPr>
            <w:r>
              <w:t>High school Diploma</w:t>
            </w:r>
            <w:r w:rsidR="002C3B86">
              <w:t>,  </w:t>
            </w:r>
            <w:r>
              <w:rPr>
                <w:rStyle w:val="Emphasis"/>
              </w:rPr>
              <w:t xml:space="preserve">Calhoun High School 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E9CA6F6F9C9047B88A610546949B2AED"/>
              </w:placeholder>
              <w15:repeatingSectionItem/>
            </w:sdtPr>
            <w:sdtEndPr/>
            <w:sdtContent>
              <w:tr w:rsidR="00CC0BF5" w:rsidTr="00CC0BF5">
                <w:tc>
                  <w:tcPr>
                    <w:tcW w:w="913" w:type="pct"/>
                  </w:tcPr>
                  <w:p w:rsidR="00CC0BF5" w:rsidRDefault="00D90C4F" w:rsidP="00D90C4F">
                    <w:pPr>
                      <w:pStyle w:val="Date"/>
                    </w:pPr>
                    <w:r>
                      <w:t>2013-Current</w:t>
                    </w:r>
                  </w:p>
                </w:tc>
                <w:tc>
                  <w:tcPr>
                    <w:tcW w:w="4087" w:type="pct"/>
                  </w:tcPr>
                  <w:p w:rsidR="00CC0BF5" w:rsidRDefault="00D90C4F" w:rsidP="00277A21">
                    <w:pPr>
                      <w:pStyle w:val="Subsection"/>
                    </w:pPr>
                    <w:r>
                      <w:t xml:space="preserve">In progress of BA in </w:t>
                    </w:r>
                    <w:r w:rsidR="00277A21">
                      <w:t>Economics with a certificate in computing</w:t>
                    </w:r>
                    <w:r>
                      <w:t xml:space="preserve"> </w:t>
                    </w:r>
                    <w:r w:rsidR="002C3B86">
                      <w:t>,  </w:t>
                    </w:r>
                    <w:r>
                      <w:rPr>
                        <w:rStyle w:val="Emphasis"/>
                      </w:rPr>
                      <w:t xml:space="preserve">University of Georgia </w:t>
                    </w:r>
                  </w:p>
                </w:tc>
              </w:tr>
            </w:sdtContent>
          </w:sdt>
        </w:sdtContent>
      </w:sdt>
    </w:tbl>
    <w:p w:rsidR="00CC0BF5" w:rsidRDefault="00CC0BF5"/>
    <w:sectPr w:rsidR="00CC0BF5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E4" w:rsidRDefault="009520E4">
      <w:pPr>
        <w:spacing w:after="0"/>
      </w:pPr>
      <w:r>
        <w:separator/>
      </w:r>
    </w:p>
    <w:p w:rsidR="009520E4" w:rsidRDefault="009520E4"/>
  </w:endnote>
  <w:endnote w:type="continuationSeparator" w:id="0">
    <w:p w:rsidR="009520E4" w:rsidRDefault="009520E4">
      <w:pPr>
        <w:spacing w:after="0"/>
      </w:pPr>
      <w:r>
        <w:continuationSeparator/>
      </w:r>
    </w:p>
    <w:p w:rsidR="009520E4" w:rsidRDefault="009520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BF5" w:rsidRDefault="002C3B8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77A2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E4" w:rsidRDefault="009520E4">
      <w:pPr>
        <w:spacing w:after="0"/>
      </w:pPr>
      <w:r>
        <w:separator/>
      </w:r>
    </w:p>
    <w:p w:rsidR="009520E4" w:rsidRDefault="009520E4"/>
  </w:footnote>
  <w:footnote w:type="continuationSeparator" w:id="0">
    <w:p w:rsidR="009520E4" w:rsidRDefault="009520E4">
      <w:pPr>
        <w:spacing w:after="0"/>
      </w:pPr>
      <w:r>
        <w:continuationSeparator/>
      </w:r>
    </w:p>
    <w:p w:rsidR="009520E4" w:rsidRDefault="009520E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E6"/>
    <w:rsid w:val="00042C4B"/>
    <w:rsid w:val="00277A21"/>
    <w:rsid w:val="002C3B86"/>
    <w:rsid w:val="003A71B7"/>
    <w:rsid w:val="003C0645"/>
    <w:rsid w:val="00433EFA"/>
    <w:rsid w:val="00493D08"/>
    <w:rsid w:val="004A41ED"/>
    <w:rsid w:val="006150F5"/>
    <w:rsid w:val="006D76E6"/>
    <w:rsid w:val="008D1CE1"/>
    <w:rsid w:val="009520E4"/>
    <w:rsid w:val="009D5386"/>
    <w:rsid w:val="00B56B7A"/>
    <w:rsid w:val="00BD30F5"/>
    <w:rsid w:val="00C8617B"/>
    <w:rsid w:val="00CC0BF5"/>
    <w:rsid w:val="00D90C4F"/>
    <w:rsid w:val="00D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E09DC-29B2-4F81-A296-711C3A4A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A41E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24boi@ug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CDBCF4BC344E0F8B338331A4904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7976A-D8DC-41BA-9454-ED34957AF24C}"/>
      </w:docPartPr>
      <w:docPartBody>
        <w:p w:rsidR="00350935" w:rsidRDefault="00066563">
          <w:pPr>
            <w:pStyle w:val="B3CDBCF4BC344E0F8B338331A490498A"/>
          </w:pPr>
          <w:r>
            <w:t>[Your Name]</w:t>
          </w:r>
        </w:p>
      </w:docPartBody>
    </w:docPart>
    <w:docPart>
      <w:docPartPr>
        <w:name w:val="E9CA6F6F9C9047B88A610546949B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34B3-434B-4025-9AD8-3F2155056D79}"/>
      </w:docPartPr>
      <w:docPartBody>
        <w:p w:rsidR="00350935" w:rsidRDefault="00066563">
          <w:pPr>
            <w:pStyle w:val="E9CA6F6F9C9047B88A610546949B2A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E114155DDF477BA4198ECFC1423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CE915-4611-41C2-8BFD-200840F45B95}"/>
      </w:docPartPr>
      <w:docPartBody>
        <w:p w:rsidR="00350935" w:rsidRDefault="00A26738" w:rsidP="00A26738">
          <w:pPr>
            <w:pStyle w:val="C9E114155DDF477BA4198ECFC14238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38"/>
    <w:rsid w:val="00066563"/>
    <w:rsid w:val="00152BC1"/>
    <w:rsid w:val="001F0163"/>
    <w:rsid w:val="00350935"/>
    <w:rsid w:val="003B7222"/>
    <w:rsid w:val="00A26738"/>
    <w:rsid w:val="00E45D38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DBCF4BC344E0F8B338331A490498A">
    <w:name w:val="B3CDBCF4BC344E0F8B338331A490498A"/>
  </w:style>
  <w:style w:type="paragraph" w:customStyle="1" w:styleId="0C4FAFCADB3D4F71B40AC9341AD0FC86">
    <w:name w:val="0C4FAFCADB3D4F71B40AC9341AD0FC86"/>
  </w:style>
  <w:style w:type="paragraph" w:customStyle="1" w:styleId="0B7B9A549DDD410AA796DB075E913297">
    <w:name w:val="0B7B9A549DDD410AA796DB075E913297"/>
  </w:style>
  <w:style w:type="paragraph" w:customStyle="1" w:styleId="9C137A2BD83B4BACB709E65E653E9700">
    <w:name w:val="9C137A2BD83B4BACB709E65E653E9700"/>
  </w:style>
  <w:style w:type="paragraph" w:customStyle="1" w:styleId="908E85AC62824554842D4B16F056D0E0">
    <w:name w:val="908E85AC62824554842D4B16F056D0E0"/>
  </w:style>
  <w:style w:type="paragraph" w:customStyle="1" w:styleId="E25DD3F836354C31922CA209B235DFC8">
    <w:name w:val="E25DD3F836354C31922CA209B235DFC8"/>
  </w:style>
  <w:style w:type="character" w:styleId="PlaceholderText">
    <w:name w:val="Placeholder Text"/>
    <w:basedOn w:val="DefaultParagraphFont"/>
    <w:uiPriority w:val="99"/>
    <w:semiHidden/>
    <w:rsid w:val="00A26738"/>
    <w:rPr>
      <w:color w:val="808080"/>
    </w:rPr>
  </w:style>
  <w:style w:type="paragraph" w:customStyle="1" w:styleId="E9CA6F6F9C9047B88A610546949B2AED">
    <w:name w:val="E9CA6F6F9C9047B88A610546949B2AED"/>
  </w:style>
  <w:style w:type="paragraph" w:customStyle="1" w:styleId="172B081991EB453BBD1B5F5BE6A936FC">
    <w:name w:val="172B081991EB453BBD1B5F5BE6A936FC"/>
  </w:style>
  <w:style w:type="paragraph" w:customStyle="1" w:styleId="EE152E27E39842568880926FD7AFD4D7">
    <w:name w:val="EE152E27E39842568880926FD7AFD4D7"/>
  </w:style>
  <w:style w:type="paragraph" w:customStyle="1" w:styleId="1FAEF4F667DD4164B45438FBE2C172C5">
    <w:name w:val="1FAEF4F667DD4164B45438FBE2C172C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54AF2654D504B768DA28E69E71562F7">
    <w:name w:val="B54AF2654D504B768DA28E69E71562F7"/>
  </w:style>
  <w:style w:type="paragraph" w:customStyle="1" w:styleId="5067365C690F4853B9ABA00572E20298">
    <w:name w:val="5067365C690F4853B9ABA00572E20298"/>
  </w:style>
  <w:style w:type="paragraph" w:customStyle="1" w:styleId="E413B88605CC410AAD05D91C77E59F31">
    <w:name w:val="E413B88605CC410AAD05D91C77E59F31"/>
  </w:style>
  <w:style w:type="paragraph" w:customStyle="1" w:styleId="3DF6E5773E8E407BB87E0CDA46107FB2">
    <w:name w:val="3DF6E5773E8E407BB87E0CDA46107FB2"/>
  </w:style>
  <w:style w:type="paragraph" w:customStyle="1" w:styleId="C9E114155DDF477BA4198ECFC14238C9">
    <w:name w:val="C9E114155DDF477BA4198ECFC14238C9"/>
    <w:rsid w:val="00A26738"/>
  </w:style>
  <w:style w:type="paragraph" w:customStyle="1" w:styleId="3B912CE9B727435381FB5625395B7D47">
    <w:name w:val="3B912CE9B727435381FB5625395B7D47"/>
    <w:rsid w:val="00A2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 Patel</dc:creator>
  <cp:keywords/>
  <cp:lastModifiedBy>vikram</cp:lastModifiedBy>
  <cp:revision>11</cp:revision>
  <dcterms:created xsi:type="dcterms:W3CDTF">2015-05-21T21:11:00Z</dcterms:created>
  <dcterms:modified xsi:type="dcterms:W3CDTF">2017-04-11T10:26:00Z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